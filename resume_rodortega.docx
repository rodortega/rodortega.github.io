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F2B6799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5b9bd5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5b9bd5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D9E5B8DC274442BA40FDDD51CD65E7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93BFE">
                  <w:t>RO</w:t>
                </w:r>
              </w:sdtContent>
            </w:sdt>
          </w:p>
          <w:p w:rsidR="00A50939" w:rsidRPr="00906BEE" w:rsidRDefault="00A1592A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E793C4CE5ED94BBC91668D3E86592FFE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693BFE" w:rsidRPr="00906BEE" w:rsidRDefault="00693BFE" w:rsidP="00693BFE">
            <w:r>
              <w:t xml:space="preserve">To be able to </w:t>
            </w:r>
            <w:r w:rsidR="00091122">
              <w:t xml:space="preserve">utilize my skills in an IT influenced company and to learn from them at the same time. </w:t>
            </w:r>
          </w:p>
          <w:p w:rsidR="002C2CDD" w:rsidRPr="00906BEE" w:rsidRDefault="00A1592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80B83B8A53246F582B5A2DE89D53FC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Pr="003F360F" w:rsidRDefault="003F360F" w:rsidP="00091122">
            <w:pPr>
              <w:rPr>
                <w:b/>
              </w:rPr>
            </w:pPr>
            <w:r>
              <w:rPr>
                <w:b/>
              </w:rPr>
              <w:t>WEB</w:t>
            </w:r>
            <w:r w:rsidRPr="003F360F">
              <w:rPr>
                <w:b/>
              </w:rPr>
              <w:t>:</w:t>
            </w:r>
          </w:p>
          <w:p w:rsidR="003F360F" w:rsidRDefault="003F360F" w:rsidP="003F360F">
            <w:pPr>
              <w:pStyle w:val="ListParagraph"/>
              <w:numPr>
                <w:ilvl w:val="0"/>
                <w:numId w:val="11"/>
              </w:numPr>
            </w:pPr>
            <w:r>
              <w:t>PHP MVC</w:t>
            </w:r>
          </w:p>
          <w:p w:rsidR="003F360F" w:rsidRDefault="003F360F" w:rsidP="003F360F">
            <w:pPr>
              <w:pStyle w:val="ListParagraph"/>
              <w:numPr>
                <w:ilvl w:val="0"/>
                <w:numId w:val="11"/>
              </w:numPr>
            </w:pPr>
            <w:r>
              <w:t>MySQL</w:t>
            </w:r>
          </w:p>
          <w:p w:rsidR="003F360F" w:rsidRPr="003F360F" w:rsidRDefault="003F360F" w:rsidP="003F360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HTML</w:t>
            </w:r>
          </w:p>
          <w:p w:rsidR="003F360F" w:rsidRPr="003F360F" w:rsidRDefault="003F360F" w:rsidP="003F360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CSS</w:t>
            </w:r>
          </w:p>
          <w:p w:rsidR="003F360F" w:rsidRPr="003F360F" w:rsidRDefault="003F360F" w:rsidP="003F360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JS</w:t>
            </w:r>
          </w:p>
          <w:p w:rsidR="003F360F" w:rsidRDefault="003F360F" w:rsidP="003F360F">
            <w:pPr>
              <w:rPr>
                <w:b/>
              </w:rPr>
            </w:pPr>
          </w:p>
          <w:p w:rsidR="003F360F" w:rsidRDefault="003F360F" w:rsidP="003F360F">
            <w:pPr>
              <w:rPr>
                <w:b/>
              </w:rPr>
            </w:pPr>
            <w:r>
              <w:rPr>
                <w:b/>
              </w:rPr>
              <w:t>DESKTOP:</w:t>
            </w:r>
          </w:p>
          <w:p w:rsidR="003F360F" w:rsidRPr="003F360F" w:rsidRDefault="003F360F" w:rsidP="003F360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.NET</w:t>
            </w:r>
          </w:p>
          <w:p w:rsidR="003F360F" w:rsidRPr="003F360F" w:rsidRDefault="003F360F" w:rsidP="003F360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C++</w:t>
            </w:r>
          </w:p>
          <w:p w:rsidR="003F360F" w:rsidRPr="003F360F" w:rsidRDefault="003F360F" w:rsidP="003F360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JAVA</w:t>
            </w:r>
          </w:p>
          <w:p w:rsidR="003F360F" w:rsidRPr="003F360F" w:rsidRDefault="003F360F" w:rsidP="003F360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COBOL</w:t>
            </w:r>
          </w:p>
          <w:p w:rsidR="003F360F" w:rsidRPr="003F360F" w:rsidRDefault="003F360F" w:rsidP="003F360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Python</w:t>
            </w:r>
          </w:p>
          <w:p w:rsidR="003F360F" w:rsidRDefault="003F360F" w:rsidP="003F360F">
            <w:pPr>
              <w:rPr>
                <w:b/>
              </w:rPr>
            </w:pPr>
          </w:p>
          <w:p w:rsidR="003F360F" w:rsidRDefault="003F360F" w:rsidP="003F360F">
            <w:pPr>
              <w:rPr>
                <w:b/>
              </w:rPr>
            </w:pPr>
            <w:r>
              <w:rPr>
                <w:b/>
              </w:rPr>
              <w:t>OTHERS:</w:t>
            </w:r>
          </w:p>
          <w:p w:rsidR="003F360F" w:rsidRPr="003F360F" w:rsidRDefault="003F360F" w:rsidP="003F360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 xml:space="preserve">Adobe Photoshop, </w:t>
            </w:r>
            <w:proofErr w:type="spellStart"/>
            <w:r>
              <w:t>Lightroom</w:t>
            </w:r>
            <w:proofErr w:type="spellEnd"/>
            <w:r>
              <w:t xml:space="preserve"> &amp; Illustrator</w:t>
            </w:r>
          </w:p>
          <w:p w:rsidR="003F360F" w:rsidRPr="003F360F" w:rsidRDefault="003F360F" w:rsidP="003F360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CORDOVA</w:t>
            </w:r>
            <w:bookmarkStart w:id="0" w:name="_GoBack"/>
            <w:bookmarkEnd w:id="0"/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A1592A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75A26C031E1C400DA5644F091F11C305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3F360F">
                        <w:t>ROD CARLOS ORTEGA</w:t>
                      </w:r>
                    </w:sdtContent>
                  </w:sdt>
                </w:p>
                <w:p w:rsidR="00906BEE" w:rsidRDefault="00693BFE" w:rsidP="00F2413C">
                  <w:pPr>
                    <w:pStyle w:val="Heading2"/>
                    <w:outlineLvl w:val="1"/>
                  </w:pPr>
                  <w:r>
                    <w:t>WEb desi</w:t>
                  </w:r>
                  <w:r w:rsidR="00091122">
                    <w:t>gner •</w:t>
                  </w:r>
                  <w:r w:rsidR="00F2413C">
                    <w:t xml:space="preserve"> Full-stack web developer</w:t>
                  </w:r>
                </w:p>
                <w:p w:rsidR="00F2413C" w:rsidRPr="00906BEE" w:rsidRDefault="00091122" w:rsidP="00F2413C">
                  <w:pPr>
                    <w:pStyle w:val="Heading2"/>
                    <w:outlineLvl w:val="1"/>
                  </w:pPr>
                  <w:r>
                    <w:t>09359972481 •</w:t>
                  </w:r>
                  <w:r w:rsidR="00F2413C">
                    <w:t xml:space="preserve"> </w:t>
                  </w:r>
                  <w:r w:rsidR="00F2413C" w:rsidRPr="00F2413C">
                    <w:t>rodcarlos2121@gmail.com</w:t>
                  </w:r>
                  <w:r w:rsidR="00F2413C">
                    <w:t xml:space="preserve"> </w:t>
                  </w:r>
                </w:p>
              </w:tc>
            </w:tr>
          </w:tbl>
          <w:p w:rsidR="002C2CDD" w:rsidRPr="00906BEE" w:rsidRDefault="00A1592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9D3CE8CE4184A11B4ECE18315D15CF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F23BE5" w:rsidP="007569C1">
            <w:pPr>
              <w:pStyle w:val="Heading4"/>
            </w:pPr>
            <w:r>
              <w:t>Full stack web developer/ Co-ceo</w:t>
            </w:r>
            <w:r w:rsidR="002C2CDD" w:rsidRPr="00906BEE">
              <w:t xml:space="preserve"> • </w:t>
            </w:r>
            <w:r>
              <w:t>mathrix services provider</w:t>
            </w:r>
            <w:r w:rsidR="002C2CDD" w:rsidRPr="00906BEE">
              <w:t xml:space="preserve"> • </w:t>
            </w:r>
            <w:r>
              <w:t>oct 2016 – june 2017</w:t>
            </w:r>
          </w:p>
          <w:p w:rsidR="002C2CDD" w:rsidRPr="00906BEE" w:rsidRDefault="00F2413C" w:rsidP="007569C1">
            <w:r>
              <w:t>Full Time Web developer and</w:t>
            </w:r>
            <w:r w:rsidR="00F23BE5">
              <w:t xml:space="preserve"> also the former Co-CEO and Lead Programmer of the company.</w:t>
            </w:r>
          </w:p>
          <w:p w:rsidR="002C2CDD" w:rsidRPr="00906BEE" w:rsidRDefault="00F23BE5" w:rsidP="007569C1">
            <w:pPr>
              <w:pStyle w:val="Heading4"/>
            </w:pPr>
            <w:r>
              <w:t>TEchnical CHAT SUpport</w:t>
            </w:r>
            <w:r w:rsidR="002C2CDD" w:rsidRPr="00906BEE">
              <w:t xml:space="preserve"> • </w:t>
            </w:r>
            <w:r>
              <w:t>CONVERGYS MAKATI</w:t>
            </w:r>
            <w:r w:rsidR="002C2CDD" w:rsidRPr="00906BEE">
              <w:t xml:space="preserve"> • </w:t>
            </w:r>
            <w:r>
              <w:t>july 2016 – oct 2016</w:t>
            </w:r>
          </w:p>
          <w:p w:rsidR="002C2CDD" w:rsidRDefault="00325249" w:rsidP="007569C1">
            <w:r>
              <w:t>Handled overseas clients with customer technical issues and difficulties through chat.</w:t>
            </w:r>
          </w:p>
          <w:p w:rsidR="00325249" w:rsidRPr="00906BEE" w:rsidRDefault="00325249" w:rsidP="00325249">
            <w:pPr>
              <w:pStyle w:val="Heading4"/>
            </w:pPr>
            <w:r>
              <w:t>OJT Web developer</w:t>
            </w:r>
            <w:r w:rsidRPr="00906BEE">
              <w:t xml:space="preserve"> • </w:t>
            </w:r>
            <w:r>
              <w:t>mathrix services provider</w:t>
            </w:r>
            <w:r w:rsidRPr="00906BEE">
              <w:t xml:space="preserve"> • </w:t>
            </w:r>
            <w:r>
              <w:t>nov 2015 – feb 2016</w:t>
            </w:r>
          </w:p>
          <w:p w:rsidR="00325249" w:rsidRPr="00906BEE" w:rsidRDefault="00325249" w:rsidP="007569C1">
            <w:r>
              <w:t>Created the first working website using web technologies as a back-end developer.</w:t>
            </w:r>
          </w:p>
          <w:p w:rsidR="002C2CDD" w:rsidRPr="00906BEE" w:rsidRDefault="00A1592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EF1E1A51EA44A0F96F727DCA0D3C94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325249" w:rsidP="007569C1">
            <w:pPr>
              <w:pStyle w:val="Heading4"/>
            </w:pPr>
            <w:r>
              <w:t>Bachelor of science in information technology</w:t>
            </w:r>
            <w:r w:rsidR="002C2CDD" w:rsidRPr="00906BEE">
              <w:t xml:space="preserve"> • </w:t>
            </w:r>
            <w:r>
              <w:t>2012 -2016</w:t>
            </w:r>
            <w:r w:rsidR="002C2CDD" w:rsidRPr="00906BEE">
              <w:t xml:space="preserve"> • </w:t>
            </w:r>
            <w:r>
              <w:t>polytechnic university of the philippines</w:t>
            </w:r>
          </w:p>
          <w:p w:rsidR="008F0970" w:rsidRPr="00906BEE" w:rsidRDefault="008F0970" w:rsidP="007569C1">
            <w:r>
              <w:t>Led a team of 4 in a project for all computer related thesis.</w:t>
            </w:r>
          </w:p>
          <w:p w:rsidR="002C2CDD" w:rsidRPr="00906BEE" w:rsidRDefault="008F0970" w:rsidP="007569C1">
            <w:pPr>
              <w:pStyle w:val="Heading4"/>
            </w:pPr>
            <w:r>
              <w:t>salutatorian</w:t>
            </w:r>
            <w:r w:rsidR="002C2CDD" w:rsidRPr="00906BEE">
              <w:t xml:space="preserve"> • </w:t>
            </w:r>
            <w:r>
              <w:t>2008 - 2012</w:t>
            </w:r>
            <w:r w:rsidR="002C2CDD" w:rsidRPr="00906BEE">
              <w:t xml:space="preserve"> • </w:t>
            </w:r>
            <w:r>
              <w:t>agnus dei school systems incorporated</w:t>
            </w:r>
          </w:p>
          <w:p w:rsidR="002C2CDD" w:rsidRDefault="008F0970" w:rsidP="00325249">
            <w:r>
              <w:t>Gathered a Salutatorian award, Best in Mathematics, Science, Computer, and English.</w:t>
            </w:r>
          </w:p>
          <w:p w:rsidR="008F0970" w:rsidRDefault="008F0970" w:rsidP="00325249"/>
          <w:p w:rsidR="008F0970" w:rsidRPr="00906BEE" w:rsidRDefault="008F0970" w:rsidP="00325249"/>
          <w:p w:rsidR="00741125" w:rsidRPr="00906BEE" w:rsidRDefault="00741125" w:rsidP="00325249"/>
        </w:tc>
      </w:tr>
    </w:tbl>
    <w:p w:rsidR="00290AAA" w:rsidRDefault="00F2413C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-7718425</wp:posOffset>
            </wp:positionV>
            <wp:extent cx="1791970" cy="1762125"/>
            <wp:effectExtent l="76200" t="76200" r="74930" b="857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x1&amp;2x2_hd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762125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0AAA" w:rsidSect="008F0970">
      <w:headerReference w:type="default" r:id="rId14"/>
      <w:footerReference w:type="default" r:id="rId15"/>
      <w:pgSz w:w="12240" w:h="15840"/>
      <w:pgMar w:top="864" w:right="864" w:bottom="2304" w:left="864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92A" w:rsidRDefault="00A1592A" w:rsidP="00713050">
      <w:pPr>
        <w:spacing w:line="240" w:lineRule="auto"/>
      </w:pPr>
      <w:r>
        <w:separator/>
      </w:r>
    </w:p>
  </w:endnote>
  <w:endnote w:type="continuationSeparator" w:id="0">
    <w:p w:rsidR="00A1592A" w:rsidRDefault="00A1592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E7A12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5b9bd5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6CE80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b9bd5 [3204]" strokecolor="#5b9bd5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354EA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b9bd5 [3204]" strokecolor="#5b9bd5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C5299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b9bd5 [3204]" strokecolor="#5b9bd5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12F862CBEDE24D82913D8B6FEBF14E3A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F0970" w:rsidP="00811117">
              <w:pPr>
                <w:pStyle w:val="Footer"/>
              </w:pPr>
              <w:r>
                <w:t>rodcarlos2121@gmail.com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C00D6DCA57C42468112EF2C768722F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9DC761DD04104E38BEE8F6D7228D0586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1DE70D318F05430092B9745D2923866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6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92A" w:rsidRDefault="00A1592A" w:rsidP="00713050">
      <w:pPr>
        <w:spacing w:line="240" w:lineRule="auto"/>
      </w:pPr>
      <w:r>
        <w:separator/>
      </w:r>
    </w:p>
  </w:footnote>
  <w:footnote w:type="continuationSeparator" w:id="0">
    <w:p w:rsidR="00A1592A" w:rsidRDefault="00A1592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547655C5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5b9bd5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5b9bd5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D6D961FB7BB246EAB1AC25CA914D54B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693BFE">
                <w:t>RO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A1592A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3F360F">
                      <w:t>ROD CARLOS ORTEGA</w:t>
                    </w:r>
                  </w:sdtContent>
                </w:sdt>
              </w:p>
              <w:p w:rsidR="001A5CA9" w:rsidRDefault="00A1592A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FAC5F9EF95D24F00AD319BE3490422D3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87707A"/>
    <w:multiLevelType w:val="hybridMultilevel"/>
    <w:tmpl w:val="809C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A5A21"/>
    <w:multiLevelType w:val="hybridMultilevel"/>
    <w:tmpl w:val="5F7C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63FDA"/>
    <w:multiLevelType w:val="hybridMultilevel"/>
    <w:tmpl w:val="8104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401B0"/>
    <w:multiLevelType w:val="hybridMultilevel"/>
    <w:tmpl w:val="C84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FE"/>
    <w:rsid w:val="00091122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A56C3"/>
    <w:rsid w:val="002B091C"/>
    <w:rsid w:val="002C2CDD"/>
    <w:rsid w:val="002D45C6"/>
    <w:rsid w:val="002F03FA"/>
    <w:rsid w:val="00313E86"/>
    <w:rsid w:val="00325249"/>
    <w:rsid w:val="00333CD3"/>
    <w:rsid w:val="00340365"/>
    <w:rsid w:val="00342B64"/>
    <w:rsid w:val="00364079"/>
    <w:rsid w:val="003C5528"/>
    <w:rsid w:val="003D03E5"/>
    <w:rsid w:val="003F360F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93BFE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7D68D5"/>
    <w:rsid w:val="00811117"/>
    <w:rsid w:val="00823C54"/>
    <w:rsid w:val="00841146"/>
    <w:rsid w:val="0088504C"/>
    <w:rsid w:val="0089382B"/>
    <w:rsid w:val="008A1907"/>
    <w:rsid w:val="008C6BCA"/>
    <w:rsid w:val="008C7B50"/>
    <w:rsid w:val="008D0BBD"/>
    <w:rsid w:val="008E4B30"/>
    <w:rsid w:val="008F0970"/>
    <w:rsid w:val="00906BEE"/>
    <w:rsid w:val="009243E7"/>
    <w:rsid w:val="00985D58"/>
    <w:rsid w:val="009B3C40"/>
    <w:rsid w:val="00A1592A"/>
    <w:rsid w:val="00A42540"/>
    <w:rsid w:val="00A50939"/>
    <w:rsid w:val="00A83413"/>
    <w:rsid w:val="00AA6A40"/>
    <w:rsid w:val="00AA75F6"/>
    <w:rsid w:val="00AD00FD"/>
    <w:rsid w:val="00AF0A8E"/>
    <w:rsid w:val="00B2421B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23BE5"/>
    <w:rsid w:val="00F2413C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565C"/>
  <w15:chartTrackingRefBased/>
  <w15:docId w15:val="{E0DF39DA-0E76-4652-A9F2-C67620C8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5B9BD5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5B9BD5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E74B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9E5B8DC274442BA40FDDD51CD65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643F9-D99F-4819-B95D-43DC986599A2}"/>
      </w:docPartPr>
      <w:docPartBody>
        <w:p w:rsidR="00911C11" w:rsidRDefault="003B3CFA">
          <w:pPr>
            <w:pStyle w:val="BD9E5B8DC274442BA40FDDD51CD65E78"/>
          </w:pPr>
          <w:r w:rsidRPr="00906BEE">
            <w:t>YN</w:t>
          </w:r>
        </w:p>
      </w:docPartBody>
    </w:docPart>
    <w:docPart>
      <w:docPartPr>
        <w:name w:val="E793C4CE5ED94BBC91668D3E86592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5C327-5B75-462C-9A55-0DF98A8208EC}"/>
      </w:docPartPr>
      <w:docPartBody>
        <w:p w:rsidR="00911C11" w:rsidRDefault="003B3CFA">
          <w:pPr>
            <w:pStyle w:val="E793C4CE5ED94BBC91668D3E86592FFE"/>
          </w:pPr>
          <w:r w:rsidRPr="00906BEE">
            <w:t>Objective</w:t>
          </w:r>
        </w:p>
      </w:docPartBody>
    </w:docPart>
    <w:docPart>
      <w:docPartPr>
        <w:name w:val="980B83B8A53246F582B5A2DE89D53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43D14-4930-47BF-89AD-BB83915C1AC6}"/>
      </w:docPartPr>
      <w:docPartBody>
        <w:p w:rsidR="00911C11" w:rsidRDefault="003B3CFA">
          <w:pPr>
            <w:pStyle w:val="980B83B8A53246F582B5A2DE89D53FC7"/>
          </w:pPr>
          <w:r w:rsidRPr="00906BEE">
            <w:t>Skills</w:t>
          </w:r>
        </w:p>
      </w:docPartBody>
    </w:docPart>
    <w:docPart>
      <w:docPartPr>
        <w:name w:val="75A26C031E1C400DA5644F091F11C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B99D1-7293-4955-B490-ECA1EBFA75B9}"/>
      </w:docPartPr>
      <w:docPartBody>
        <w:p w:rsidR="00911C11" w:rsidRDefault="003B3CFA">
          <w:pPr>
            <w:pStyle w:val="75A26C031E1C400DA5644F091F11C305"/>
          </w:pPr>
          <w:r>
            <w:t>Your name</w:t>
          </w:r>
        </w:p>
      </w:docPartBody>
    </w:docPart>
    <w:docPart>
      <w:docPartPr>
        <w:name w:val="39D3CE8CE4184A11B4ECE18315D15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FBD9A-7E85-46F1-B133-B91FCA149C72}"/>
      </w:docPartPr>
      <w:docPartBody>
        <w:p w:rsidR="00911C11" w:rsidRDefault="003B3CFA">
          <w:pPr>
            <w:pStyle w:val="39D3CE8CE4184A11B4ECE18315D15CF8"/>
          </w:pPr>
          <w:r w:rsidRPr="00906BEE">
            <w:t>Experience</w:t>
          </w:r>
        </w:p>
      </w:docPartBody>
    </w:docPart>
    <w:docPart>
      <w:docPartPr>
        <w:name w:val="EEF1E1A51EA44A0F96F727DCA0D3C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39A55-EF67-48A5-81F4-49813EF12229}"/>
      </w:docPartPr>
      <w:docPartBody>
        <w:p w:rsidR="00911C11" w:rsidRDefault="003B3CFA">
          <w:pPr>
            <w:pStyle w:val="EEF1E1A51EA44A0F96F727DCA0D3C940"/>
          </w:pPr>
          <w:r w:rsidRPr="00906BEE">
            <w:t>Education</w:t>
          </w:r>
        </w:p>
      </w:docPartBody>
    </w:docPart>
    <w:docPart>
      <w:docPartPr>
        <w:name w:val="12F862CBEDE24D82913D8B6FEBF14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6DA1-B8A9-4968-A163-4CA00B267D82}"/>
      </w:docPartPr>
      <w:docPartBody>
        <w:p w:rsidR="00911C11" w:rsidRDefault="003B3CFA">
          <w:pPr>
            <w:pStyle w:val="12F862CBEDE24D82913D8B6FEBF14E3A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C00D6DCA57C42468112EF2C7687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68F0-5A0D-4218-BEA6-534D414005B8}"/>
      </w:docPartPr>
      <w:docPartBody>
        <w:p w:rsidR="00911C11" w:rsidRDefault="003B3CFA">
          <w:pPr>
            <w:pStyle w:val="EC00D6DCA57C42468112EF2C768722F6"/>
          </w:pPr>
          <w:r w:rsidRPr="00906BEE">
            <w:t>Date Earned</w:t>
          </w:r>
        </w:p>
      </w:docPartBody>
    </w:docPart>
    <w:docPart>
      <w:docPartPr>
        <w:name w:val="9DC761DD04104E38BEE8F6D7228D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03A72-142F-4C98-B77A-B51EF0511521}"/>
      </w:docPartPr>
      <w:docPartBody>
        <w:p w:rsidR="00911C11" w:rsidRDefault="003B3CFA">
          <w:pPr>
            <w:pStyle w:val="9DC761DD04104E38BEE8F6D7228D0586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1DE70D318F05430092B9745D29238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B5675-5E40-42B4-B0D3-B7D6651E6C31}"/>
      </w:docPartPr>
      <w:docPartBody>
        <w:p w:rsidR="00911C11" w:rsidRDefault="003B3CFA">
          <w:pPr>
            <w:pStyle w:val="1DE70D318F05430092B9745D29238660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D6D961FB7BB246EAB1AC25CA914D5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8BFE4-3407-4D8E-B574-1100F5BD6316}"/>
      </w:docPartPr>
      <w:docPartBody>
        <w:p w:rsidR="00911C11" w:rsidRDefault="00334819" w:rsidP="00334819">
          <w:pPr>
            <w:pStyle w:val="D6D961FB7BB246EAB1AC25CA914D54B6"/>
          </w:pPr>
          <w:r w:rsidRPr="00906BEE">
            <w:t>YN</w:t>
          </w:r>
        </w:p>
      </w:docPartBody>
    </w:docPart>
    <w:docPart>
      <w:docPartPr>
        <w:name w:val="FAC5F9EF95D24F00AD319BE349042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4B96C-F503-4E15-8427-8772FDF41FC3}"/>
      </w:docPartPr>
      <w:docPartBody>
        <w:p w:rsidR="00911C11" w:rsidRDefault="00334819" w:rsidP="00334819">
          <w:pPr>
            <w:pStyle w:val="FAC5F9EF95D24F00AD319BE3490422D3"/>
          </w:pPr>
          <w:r w:rsidRPr="00906BEE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19"/>
    <w:rsid w:val="00334819"/>
    <w:rsid w:val="003B3CFA"/>
    <w:rsid w:val="00911C11"/>
    <w:rsid w:val="00E23C9C"/>
    <w:rsid w:val="00F7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9E5B8DC274442BA40FDDD51CD65E78">
    <w:name w:val="BD9E5B8DC274442BA40FDDD51CD65E78"/>
  </w:style>
  <w:style w:type="paragraph" w:customStyle="1" w:styleId="E793C4CE5ED94BBC91668D3E86592FFE">
    <w:name w:val="E793C4CE5ED94BBC91668D3E86592FFE"/>
  </w:style>
  <w:style w:type="paragraph" w:customStyle="1" w:styleId="C5EA15D496934BDDA9F776CB614A762A">
    <w:name w:val="C5EA15D496934BDDA9F776CB614A762A"/>
  </w:style>
  <w:style w:type="paragraph" w:customStyle="1" w:styleId="980B83B8A53246F582B5A2DE89D53FC7">
    <w:name w:val="980B83B8A53246F582B5A2DE89D53FC7"/>
  </w:style>
  <w:style w:type="paragraph" w:customStyle="1" w:styleId="23ABBEC8FC4A4E92B39AB983977AA63A">
    <w:name w:val="23ABBEC8FC4A4E92B39AB983977AA63A"/>
  </w:style>
  <w:style w:type="paragraph" w:customStyle="1" w:styleId="75A26C031E1C400DA5644F091F11C305">
    <w:name w:val="75A26C031E1C400DA5644F091F11C305"/>
  </w:style>
  <w:style w:type="paragraph" w:customStyle="1" w:styleId="8FC44635CFE3435E808954E12706F253">
    <w:name w:val="8FC44635CFE3435E808954E12706F253"/>
  </w:style>
  <w:style w:type="paragraph" w:customStyle="1" w:styleId="D5DB74B5187A4136BB75409D53E34784">
    <w:name w:val="D5DB74B5187A4136BB75409D53E34784"/>
  </w:style>
  <w:style w:type="paragraph" w:customStyle="1" w:styleId="39D3CE8CE4184A11B4ECE18315D15CF8">
    <w:name w:val="39D3CE8CE4184A11B4ECE18315D15CF8"/>
  </w:style>
  <w:style w:type="paragraph" w:customStyle="1" w:styleId="348C110AA8FC44C6B5C7A578FDC7AFFF">
    <w:name w:val="348C110AA8FC44C6B5C7A578FDC7AFFF"/>
  </w:style>
  <w:style w:type="paragraph" w:customStyle="1" w:styleId="69A5FE552D3A494BBDCD6F95F6FC3611">
    <w:name w:val="69A5FE552D3A494BBDCD6F95F6FC3611"/>
  </w:style>
  <w:style w:type="paragraph" w:customStyle="1" w:styleId="A929D873F700488286F9DBB37BA6CCA6">
    <w:name w:val="A929D873F700488286F9DBB37BA6CCA6"/>
  </w:style>
  <w:style w:type="paragraph" w:customStyle="1" w:styleId="216442493D81470C89C2224DA42A5BE7">
    <w:name w:val="216442493D81470C89C2224DA42A5BE7"/>
  </w:style>
  <w:style w:type="paragraph" w:customStyle="1" w:styleId="6028740DB0BE4E429695C0244E1702A6">
    <w:name w:val="6028740DB0BE4E429695C0244E1702A6"/>
  </w:style>
  <w:style w:type="paragraph" w:customStyle="1" w:styleId="E9ED1C70C53148D88B7D7D0EAEA6FABD">
    <w:name w:val="E9ED1C70C53148D88B7D7D0EAEA6FABD"/>
  </w:style>
  <w:style w:type="paragraph" w:customStyle="1" w:styleId="7F5DD1F0EB6E45A7A112849BD5F76BDB">
    <w:name w:val="7F5DD1F0EB6E45A7A112849BD5F76BDB"/>
  </w:style>
  <w:style w:type="paragraph" w:customStyle="1" w:styleId="D3E3843C18E44DF79658F5DACC57917A">
    <w:name w:val="D3E3843C18E44DF79658F5DACC57917A"/>
  </w:style>
  <w:style w:type="paragraph" w:customStyle="1" w:styleId="A7591FF63D404C1CA2060D8D2CCACA25">
    <w:name w:val="A7591FF63D404C1CA2060D8D2CCACA25"/>
  </w:style>
  <w:style w:type="paragraph" w:customStyle="1" w:styleId="A78B5620DF294779883B26B8DD5C9762">
    <w:name w:val="A78B5620DF294779883B26B8DD5C9762"/>
  </w:style>
  <w:style w:type="paragraph" w:customStyle="1" w:styleId="EEF1E1A51EA44A0F96F727DCA0D3C940">
    <w:name w:val="EEF1E1A51EA44A0F96F727DCA0D3C940"/>
  </w:style>
  <w:style w:type="paragraph" w:customStyle="1" w:styleId="963D561BF2C94550A50F0E6CB4EB0D03">
    <w:name w:val="963D561BF2C94550A50F0E6CB4EB0D03"/>
  </w:style>
  <w:style w:type="paragraph" w:customStyle="1" w:styleId="A1BEE4AE65F349768E9080E04D458C9A">
    <w:name w:val="A1BEE4AE65F349768E9080E04D458C9A"/>
  </w:style>
  <w:style w:type="paragraph" w:customStyle="1" w:styleId="AD88F51BE1604A318A816494FE4F51B1">
    <w:name w:val="AD88F51BE1604A318A816494FE4F51B1"/>
  </w:style>
  <w:style w:type="paragraph" w:customStyle="1" w:styleId="12F862CBEDE24D82913D8B6FEBF14E3A">
    <w:name w:val="12F862CBEDE24D82913D8B6FEBF14E3A"/>
  </w:style>
  <w:style w:type="paragraph" w:customStyle="1" w:styleId="FBB84EAC92FF442F9280E499E33A7E26">
    <w:name w:val="FBB84EAC92FF442F9280E499E33A7E26"/>
  </w:style>
  <w:style w:type="paragraph" w:customStyle="1" w:styleId="EC00D6DCA57C42468112EF2C768722F6">
    <w:name w:val="EC00D6DCA57C42468112EF2C768722F6"/>
  </w:style>
  <w:style w:type="paragraph" w:customStyle="1" w:styleId="B3813F7F60984DF998F8242576BECAC6">
    <w:name w:val="B3813F7F60984DF998F8242576BECAC6"/>
  </w:style>
  <w:style w:type="paragraph" w:customStyle="1" w:styleId="9DC761DD04104E38BEE8F6D7228D0586">
    <w:name w:val="9DC761DD04104E38BEE8F6D7228D0586"/>
  </w:style>
  <w:style w:type="paragraph" w:customStyle="1" w:styleId="93342F426D19468F9D58D2E0CE1F8613">
    <w:name w:val="93342F426D19468F9D58D2E0CE1F8613"/>
  </w:style>
  <w:style w:type="paragraph" w:customStyle="1" w:styleId="1DE70D318F05430092B9745D29238660">
    <w:name w:val="1DE70D318F05430092B9745D29238660"/>
  </w:style>
  <w:style w:type="paragraph" w:customStyle="1" w:styleId="453083D1D84E4CF3B000B7CCB350332F">
    <w:name w:val="453083D1D84E4CF3B000B7CCB350332F"/>
    <w:rsid w:val="00334819"/>
  </w:style>
  <w:style w:type="paragraph" w:customStyle="1" w:styleId="DE2D5EE00E37408FBBC2DEDA502796D3">
    <w:name w:val="DE2D5EE00E37408FBBC2DEDA502796D3"/>
    <w:rsid w:val="00334819"/>
  </w:style>
  <w:style w:type="paragraph" w:customStyle="1" w:styleId="040CD0CBB38A4027906B89EF212DC424">
    <w:name w:val="040CD0CBB38A4027906B89EF212DC424"/>
    <w:rsid w:val="00334819"/>
  </w:style>
  <w:style w:type="paragraph" w:customStyle="1" w:styleId="D6D961FB7BB246EAB1AC25CA914D54B6">
    <w:name w:val="D6D961FB7BB246EAB1AC25CA914D54B6"/>
    <w:rsid w:val="00334819"/>
  </w:style>
  <w:style w:type="paragraph" w:customStyle="1" w:styleId="FAC5F9EF95D24F00AD319BE3490422D3">
    <w:name w:val="FAC5F9EF95D24F00AD319BE3490422D3"/>
    <w:rsid w:val="00334819"/>
  </w:style>
  <w:style w:type="paragraph" w:customStyle="1" w:styleId="9424937C224D4838A239EEC128657BD3">
    <w:name w:val="9424937C224D4838A239EEC128657BD3"/>
    <w:rsid w:val="00334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rodcarlos2121@gmail.com</CompanyEmail>
</CoverPageProperties>
</file>

<file path=customXml/item2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w:rsidRDefault="00091122"&gt;&lt;w:r&gt;&lt;w:t&gt;ROD CARLOS ORTEGA&lt;/w:t&gt;&lt;/w:r&gt;&lt;/w:p&gt;&lt;w:sectPr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w:color="5B9BD5"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w:val="2E74B5"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w:val="5B9BD5"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w:color="5B9BD5" w:themeColor="accent1"/&gt;&lt;w:left w:val="single" w:sz="2" w:space="10" w:color="5B9BD5" w:themeColor="accent1"/&gt;&lt;w:bottom w:val="single" w:sz="2" w:space="10" w:color="5B9BD5" w:themeColor="accent1"/&gt;&lt;w:right w:val="single" w:sz="2" w:space="10" w:color="5B9BD5" w:themeColor="accent1"/&gt;&lt;/w:pBdr&gt;&lt;w:ind w:left="1152" w:right="1152"/&gt;&lt;/w:pPr&gt;&lt;w:rPr&gt;&lt;w:rFonts w:eastAsiaTheme="minorEastAsia"/&gt;&lt;w:i/&gt;&lt;w:iCs/&gt;&lt;w:color w:val="2E74B5"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w:fill="DEEAF6" w:themeFill="accent1" w:themeFillTint="33"/&gt;&lt;/w:tcPr&gt;&lt;w:tblStylePr w:type="firstRow"&gt;&lt;w:rPr&gt;&lt;w:b/&gt;&lt;w:bCs/&gt;&lt;/w:rPr&gt;&lt;w:tblPr/&gt;&lt;w:tcPr&gt;&lt;w:shd w:val="clear" w:color="auto" w:fill="BDD6EE"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w:fill="BDD6EE"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w:fill="2E74B5"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w:fill="2E74B5" w:themeFill="accent1" w:themeFillShade="BF"/&gt;&lt;/w:tcPr&gt;&lt;/w:tblStylePr&gt;&lt;w:tblStylePr w:type="band1Vert"&gt;&lt;w:tblPr/&gt;&lt;w:tcPr&gt;&lt;w:shd w:val="clear" w:color="auto" w:fill="ADCCEA" w:themeFill="accent1" w:themeFillTint="7F"/&gt;&lt;/w:tcPr&gt;&lt;/w:tblStylePr&gt;&lt;w:tblStylePr w:type="band1Horz"&gt;&lt;w:tblPr/&gt;&lt;w:tcPr&gt;&lt;w:shd w:val="clear" w:color="auto" w:fill="ADCCEA"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w:fill="EEF5FB"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w:fill="D6E6F4" w:themeFill="accent1" w:themeFillTint="3F"/&gt;&lt;/w:tcPr&gt;&lt;/w:tblStylePr&gt;&lt;w:tblStylePr w:type="band1Horz"&gt;&lt;w:tblPr/&gt;&lt;w:tcPr&gt;&lt;w:shd w:val="clear" w:color="auto" w:fill="DEEAF6"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w:color="5B9BD5" w:themeColor="accent1"/&gt;&lt;w:bottom w:val="single" w:sz="4" w:space="0" w:color="5B9BD5" w:themeColor="accent1"/&gt;&lt;w:right w:val="single" w:sz="4" w:space="0" w:color="5B9BD5"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w:fill="EEF5FB"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w:fill="255D91"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w:color="255D91" w:themeColor="accent1" w:themeShade="99"/&gt;&lt;w:insideV w:val="nil"/&gt;&lt;/w:tcBorders&gt;&lt;w:shd w:val="clear" w:color="auto" w:fill="255D91"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w:fill="255D91" w:themeFill="accent1" w:themeFillShade="99"/&gt;&lt;/w:tcPr&gt;&lt;/w:tblStylePr&gt;&lt;w:tblStylePr w:type="band1Vert"&gt;&lt;w:tblPr/&gt;&lt;w:tcPr&gt;&lt;w:shd w:val="clear" w:color="auto" w:fill="BDD6EE" w:themeFill="accent1" w:themeFillTint="66"/&gt;&lt;/w:tcPr&gt;&lt;/w:tblStylePr&gt;&lt;w:tblStylePr w:type="band1Horz"&gt;&lt;w:tblPr/&gt;&lt;w:tcPr&gt;&lt;w:shd w:val="clear" w:color="auto" w:fill="ADCCEA"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w:fill="5B9BD5"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w:fill="1F4D78"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w:fill="2E74B5"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w:fill="2E74B5"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w:fill="2E74B5"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w:fill="2E74B5"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w:color="BDD6EE" w:themeColor="accent1" w:themeTint="66"/&gt;&lt;w:left w:val="single" w:sz="4" w:space="0" w:color="BDD6EE" w:themeColor="accent1" w:themeTint="66"/&gt;&lt;w:bottom w:val="single" w:sz="4" w:space="0" w:color="BDD6EE" w:themeColor="accent1" w:themeTint="66"/&gt;&lt;w:right w:val="single" w:sz="4" w:space="0" w:color="BDD6EE" w:themeColor="accent1" w:themeTint="66"/&gt;&lt;w:insideH w:val="single" w:sz="4" w:space="0" w:color="BDD6EE" w:themeColor="accent1" w:themeTint="66"/&gt;&lt;w:insideV w:val="single" w:sz="4" w:space="0" w:color="BDD6EE"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w:color="9CC2E5"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w:color="9CC2E5"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w:color="9CC2E5" w:themeColor="accent1" w:themeTint="99"/&gt;&lt;w:bottom w:val="single" w:sz="2" w:space="0" w:color="9CC2E5" w:themeColor="accent1" w:themeTint="99"/&gt;&lt;w:insideH w:val="single" w:sz="2" w:space="0" w:color="9CC2E5" w:themeColor="accent1" w:themeTint="99"/&gt;&lt;w:insideV w:val="single" w:sz="2" w:space="0" w:color="9CC2E5"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w:color="9CC2E5"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w:color="9CC2E5"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w:fill="DEEAF6" w:themeFill="accent1" w:themeFillTint="33"/&gt;&lt;/w:tcPr&gt;&lt;/w:tblStylePr&gt;&lt;w:tblStylePr w:type="band1Horz"&gt;&lt;w:tblPr/&gt;&lt;w:tcPr&gt;&lt;w:shd w:val="clear" w:color="auto" w:fill="DEEAF6"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w:color="9CC2E5" w:themeColor="accent1" w:themeTint="99"/&gt;&lt;w:left w:val="single" w:sz="4" w:space="0" w:color="9CC2E5" w:themeColor="accent1" w:themeTint="99"/&gt;&lt;w:bottom w:val="single" w:sz="4" w:space="0" w:color="9CC2E5" w:themeColor="accent1" w:themeTint="99"/&gt;&lt;w:right w:val="single" w:sz="4" w:space="0" w:color="9CC2E5" w:themeColor="accent1" w:themeTint="99"/&gt;&lt;w:insideH w:val="single" w:sz="4" w:space="0" w:color="9CC2E5" w:themeColor="accent1" w:themeTint="99"/&gt;&lt;w:insideV w:val="single" w:sz="4" w:space="0" w:color="9CC2E5"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w:fill="DEEAF6" w:themeFill="accent1" w:themeFillTint="33"/&gt;&lt;/w:tcPr&gt;&lt;/w:tblStylePr&gt;&lt;w:tblStylePr w:type="band1Horz"&gt;&lt;w:tblPr/&gt;&lt;w:tcPr&gt;&lt;w:shd w:val="clear" w:color="auto" w:fill="DEEAF6" w:themeFill="accent1" w:themeFillTint="33"/&gt;&lt;/w:tcPr&gt;&lt;/w:tblStylePr&gt;&lt;w:tblStylePr w:type="neCell"&gt;&lt;w:tblPr/&gt;&lt;w:tcPr&gt;&lt;w:tcBorders&gt;&lt;w:bottom w:val="single" w:sz="4" w:space="0" w:color="9CC2E5" w:themeColor="accent1" w:themeTint="99"/&gt;&lt;/w:tcBorders&gt;&lt;/w:tcPr&gt;&lt;/w:tblStylePr&gt;&lt;w:tblStylePr w:type="nwCell"&gt;&lt;w:tblPr/&gt;&lt;w:tcPr&gt;&lt;w:tcBorders&gt;&lt;w:bottom w:val="single" w:sz="4" w:space="0" w:color="9CC2E5" w:themeColor="accent1" w:themeTint="99"/&gt;&lt;/w:tcBorders&gt;&lt;/w:tcPr&gt;&lt;/w:tblStylePr&gt;&lt;w:tblStylePr w:type="seCell"&gt;&lt;w:tblPr/&gt;&lt;w:tcPr&gt;&lt;w:tcBorders&gt;&lt;w:top w:val="single" w:sz="4" w:space="0" w:color="9CC2E5" w:themeColor="accent1" w:themeTint="99"/&gt;&lt;/w:tcBorders&gt;&lt;/w:tcPr&gt;&lt;/w:tblStylePr&gt;&lt;w:tblStylePr w:type="swCell"&gt;&lt;w:tblPr/&gt;&lt;w:tcPr&gt;&lt;w:tcBorders&gt;&lt;w:top w:val="single" w:sz="4" w:space="0" w:color="9CC2E5"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w:color="9CC2E5" w:themeColor="accent1" w:themeTint="99"/&gt;&lt;w:left w:val="single" w:sz="4" w:space="0" w:color="9CC2E5" w:themeColor="accent1" w:themeTint="99"/&gt;&lt;w:bottom w:val="single" w:sz="4" w:space="0" w:color="9CC2E5" w:themeColor="accent1" w:themeTint="99"/&gt;&lt;w:right w:val="single" w:sz="4" w:space="0" w:color="9CC2E5" w:themeColor="accent1" w:themeTint="99"/&gt;&lt;w:insideH w:val="single" w:sz="4" w:space="0" w:color="9CC2E5" w:themeColor="accent1" w:themeTint="99"/&gt;&lt;w:insideV w:val="single" w:sz="4" w:space="0" w:color="9CC2E5"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w:color="5B9BD5" w:themeColor="accent1"/&gt;&lt;w:left w:val="single" w:sz="4" w:space="0" w:color="5B9BD5" w:themeColor="accent1"/&gt;&lt;w:bottom w:val="single" w:sz="4" w:space="0" w:color="5B9BD5" w:themeColor="accent1"/&gt;&lt;w:right w:val="single" w:sz="4" w:space="0" w:color="5B9BD5" w:themeColor="accent1"/&gt;&lt;w:insideH w:val="nil"/&gt;&lt;w:insideV w:val="nil"/&gt;&lt;/w:tcBorders&gt;&lt;w:shd w:val="clear" w:color="auto" w:fill="5B9BD5" w:themeFill="accent1"/&gt;&lt;/w:tcPr&gt;&lt;/w:tblStylePr&gt;&lt;w:tblStylePr w:type="lastRow"&gt;&lt;w:rPr&gt;&lt;w:b/&gt;&lt;w:bCs/&gt;&lt;/w:rPr&gt;&lt;w:tblPr/&gt;&lt;w:tcPr&gt;&lt;w:tcBorders&gt;&lt;w:top w:val="double" w:sz="4" w:space="0" w:color="5B9BD5"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w:fill="DEEAF6" w:themeFill="accent1" w:themeFillTint="33"/&gt;&lt;/w:tcPr&gt;&lt;/w:tblStylePr&gt;&lt;w:tblStylePr w:type="band1Horz"&gt;&lt;w:tblPr/&gt;&lt;w:tcPr&gt;&lt;w:shd w:val="clear" w:color="auto" w:fill="DEEAF6"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w:fill="DEEAF6"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w:fill="5B9BD5"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w:fill="5B9BD5"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w:fill="5B9BD5"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w:fill="5B9BD5" w:themeFill="accent1"/&gt;&lt;/w:tcPr&gt;&lt;/w:tblStylePr&gt;&lt;w:tblStylePr w:type="band1Vert"&gt;&lt;w:tblPr/&gt;&lt;w:tcPr&gt;&lt;w:shd w:val="clear" w:color="auto" w:fill="BDD6EE" w:themeFill="accent1" w:themeFillTint="66"/&gt;&lt;/w:tcPr&gt;&lt;/w:tblStylePr&gt;&lt;w:tblStylePr w:type="band1Horz"&gt;&lt;w:tblPr/&gt;&lt;w:tcPr&gt;&lt;w:shd w:val="clear" w:color="auto" w:fill="BDD6EE"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w:val="2E74B5" w:themeColor="accent1" w:themeShade="BF"/&gt;&lt;/w:rPr&gt;&lt;w:tblPr&gt;&lt;w:tblStyleRowBandSize w:val="1"/&gt;&lt;w:tblStyleColBandSize w:val="1"/&gt;&lt;w:tblBorders&gt;&lt;w:top w:val="single" w:sz="4" w:space="0" w:color="9CC2E5" w:themeColor="accent1" w:themeTint="99"/&gt;&lt;w:left w:val="single" w:sz="4" w:space="0" w:color="9CC2E5" w:themeColor="accent1" w:themeTint="99"/&gt;&lt;w:bottom w:val="single" w:sz="4" w:space="0" w:color="9CC2E5" w:themeColor="accent1" w:themeTint="99"/&gt;&lt;w:right w:val="single" w:sz="4" w:space="0" w:color="9CC2E5" w:themeColor="accent1" w:themeTint="99"/&gt;&lt;w:insideH w:val="single" w:sz="4" w:space="0" w:color="9CC2E5" w:themeColor="accent1" w:themeTint="99"/&gt;&lt;w:insideV w:val="single" w:sz="4" w:space="0" w:color="9CC2E5"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w:color="9CC2E5"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w:color="9CC2E5"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w:fill="DEEAF6" w:themeFill="accent1" w:themeFillTint="33"/&gt;&lt;/w:tcPr&gt;&lt;/w:tblStylePr&gt;&lt;w:tblStylePr w:type="band1Horz"&gt;&lt;w:tblPr/&gt;&lt;w:tcPr&gt;&lt;w:shd w:val="clear" w:color="auto" w:fill="DEEAF6"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w:val="2E74B5" w:themeColor="accent1" w:themeShade="BF"/&gt;&lt;/w:rPr&gt;&lt;w:tblPr&gt;&lt;w:tblStyleRowBandSize w:val="1"/&gt;&lt;w:tblStyleColBandSize w:val="1"/&gt;&lt;w:tblBorders&gt;&lt;w:top w:val="single" w:sz="4" w:space="0" w:color="9CC2E5" w:themeColor="accent1" w:themeTint="99"/&gt;&lt;w:left w:val="single" w:sz="4" w:space="0" w:color="9CC2E5" w:themeColor="accent1" w:themeTint="99"/&gt;&lt;w:bottom w:val="single" w:sz="4" w:space="0" w:color="9CC2E5" w:themeColor="accent1" w:themeTint="99"/&gt;&lt;w:right w:val="single" w:sz="4" w:space="0" w:color="9CC2E5" w:themeColor="accent1" w:themeTint="99"/&gt;&lt;w:insideH w:val="single" w:sz="4" w:space="0" w:color="9CC2E5" w:themeColor="accent1" w:themeTint="99"/&gt;&lt;w:insideV w:val="single" w:sz="4" w:space="0" w:color="9CC2E5"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w:fill="DEEAF6" w:themeFill="accent1" w:themeFillTint="33"/&gt;&lt;/w:tcPr&gt;&lt;/w:tblStylePr&gt;&lt;w:tblStylePr w:type="band1Horz"&gt;&lt;w:tblPr/&gt;&lt;w:tcPr&gt;&lt;w:shd w:val="clear" w:color="auto" w:fill="DEEAF6" w:themeFill="accent1" w:themeFillTint="33"/&gt;&lt;/w:tcPr&gt;&lt;/w:tblStylePr&gt;&lt;w:tblStylePr w:type="neCell"&gt;&lt;w:tblPr/&gt;&lt;w:tcPr&gt;&lt;w:tcBorders&gt;&lt;w:bottom w:val="single" w:sz="4" w:space="0" w:color="9CC2E5" w:themeColor="accent1" w:themeTint="99"/&gt;&lt;/w:tcBorders&gt;&lt;/w:tcPr&gt;&lt;/w:tblStylePr&gt;&lt;w:tblStylePr w:type="nwCell"&gt;&lt;w:tblPr/&gt;&lt;w:tcPr&gt;&lt;w:tcBorders&gt;&lt;w:bottom w:val="single" w:sz="4" w:space="0" w:color="9CC2E5" w:themeColor="accent1" w:themeTint="99"/&gt;&lt;/w:tcBorders&gt;&lt;/w:tcPr&gt;&lt;/w:tblStylePr&gt;&lt;w:tblStylePr w:type="seCell"&gt;&lt;w:tblPr/&gt;&lt;w:tcPr&gt;&lt;w:tcBorders&gt;&lt;w:top w:val="single" w:sz="4" w:space="0" w:color="9CC2E5" w:themeColor="accent1" w:themeTint="99"/&gt;&lt;/w:tcBorders&gt;&lt;/w:tcPr&gt;&lt;/w:tblStylePr&gt;&lt;w:tblStylePr w:type="swCell"&gt;&lt;w:tblPr/&gt;&lt;w:tcPr&gt;&lt;w:tcBorders&gt;&lt;w:top w:val="single" w:sz="4" w:space="0" w:color="9CC2E5"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w:val="2E74B5"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w:val="2E74B5"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w:color="5B9BD5" w:themeColor="accent1"/&gt;&lt;w:bottom w:val="single" w:sz="4" w:space="10" w:color="5B9BD5" w:themeColor="accent1"/&gt;&lt;/w:pBdr&gt;&lt;w:spacing w:before="360" w:after="360"/&gt;&lt;w:ind w:left="864" w:right="864"/&gt;&lt;w:jc w:val="center"/&gt;&lt;/w:pPr&gt;&lt;w:rPr&gt;&lt;w:i/&gt;&lt;w:iCs/&gt;&lt;w:color w:val="2E74B5"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w:val="2E74B5"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w:val="2E74B5"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w:themeColor="accent1"/&gt;&lt;w:insideH w:val="single" w:sz="8" w:space="0" w:color="5B9BD5" w:themeColor="accent1"/&gt;&lt;w:insideV w:val="single" w:sz="8" w:space="0" w:color="5B9BD5"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w:color="5B9BD5" w:themeColor="accent1"/&gt;&lt;w:left w:val="single" w:sz="8" w:space="0" w:color="5B9BD5" w:themeColor="accent1"/&gt;&lt;w:bottom w:val="single" w:sz="18" w:space="0" w:color="5B9BD5" w:themeColor="accent1"/&gt;&lt;w:right w:val="single" w:sz="8" w:space="0" w:color="5B9BD5" w:themeColor="accent1"/&gt;&lt;w:insideH w:val="nil"/&gt;&lt;w:insideV w:val="single" w:sz="8" w:space="0" w:color="5B9BD5"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w:themeColor="accent1"/&gt;&lt;w:insideH w:val="nil"/&gt;&lt;w:insideV w:val="single" w:sz="8" w:space="0" w:color="5B9BD5"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w:themeColor="accent1"/&gt;&lt;/w:tcBorders&gt;&lt;/w:tcPr&gt;&lt;/w:tblStylePr&gt;&lt;w:tblStylePr w:type="band1Vert"&gt;&lt;w:tblPr/&gt;&lt;w:tcPr&gt;&lt;w:tcBorders&gt;&lt;w:top w:val="single" w:sz="8"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w:themeColor="accent1"/&gt;&lt;/w:tcBorders&gt;&lt;w:shd w:val="clear" w:color="auto" w:fill="D6E6F4" w:themeFill="accent1" w:themeFillTint="3F"/&gt;&lt;/w:tcPr&gt;&lt;/w:tblStylePr&gt;&lt;w:tblStylePr w:type="band1Horz"&gt;&lt;w:tblPr/&gt;&lt;w:tcPr&gt;&lt;w:tcBorders&gt;&lt;w:top w:val="single" w:sz="8"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w:themeColor="accent1"/&gt;&lt;w:insideV w:val="single" w:sz="8" w:space="0" w:color="5B9BD5" w:themeColor="accent1"/&gt;&lt;/w:tcBorders&gt;&lt;w:shd w:val="clear" w:color="auto" w:fill="D6E6F4" w:themeFill="accent1" w:themeFillTint="3F"/&gt;&lt;/w:tcPr&gt;&lt;/w:tblStylePr&gt;&lt;w:tblStylePr w:type="band2Horz"&gt;&lt;w:tblPr/&gt;&lt;w:tcPr&gt;&lt;w:tcBorders&gt;&lt;w:top w:val="single" w:sz="8"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w:themeColor="accent1"/&gt;&lt;w:insideV w:val="single" w:sz="8" w:space="0" w:color="5B9BD5"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w:fill="5B9BD5"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w:themeColor="accent1"/&gt;&lt;/w:tcBorders&gt;&lt;/w:tcPr&gt;&lt;/w:tblStylePr&gt;&lt;w:tblStylePr w:type="band1Horz"&gt;&lt;w:tblPr/&gt;&lt;w:tcPr&gt;&lt;w:tcBorders&gt;&lt;w:top w:val="single" w:sz="8"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w:val="2E74B5" w:themeColor="accent1" w:themeShade="BF"/&gt;&lt;/w:rPr&gt;&lt;w:tblPr&gt;&lt;w:tblStyleRowBandSize w:val="1"/&gt;&lt;w:tblStyleColBandSize w:val="1"/&gt;&lt;w:tblBorders&gt;&lt;w:top w:val="single" w:sz="8" w:space="0" w:color="5B9BD5" w:themeColor="accent1"/&gt;&lt;w:bottom w:val="single" w:sz="8" w:space="0" w:color="5B9BD5"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w:color="5B9BD5" w:themeColor="accent1"/&gt;&lt;w:left w:val="nil"/&gt;&lt;w:bottom w:val="single" w:sz="8" w:space="0" w:color="5B9BD5"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w:color="5B9BD5" w:themeColor="accent1"/&gt;&lt;w:left w:val="nil"/&gt;&lt;w:bottom w:val="single" w:sz="8" w:space="0" w:color="5B9BD5"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w:fill="D6E6F4"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w:fill="D6E6F4"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w:color="9CC2E5"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w:color="9CC2E5"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w:fill="DEEAF6" w:themeFill="accent1" w:themeFillTint="33"/&gt;&lt;/w:tcPr&gt;&lt;/w:tblStylePr&gt;&lt;w:tblStylePr w:type="band1Horz"&gt;&lt;w:tblPr/&gt;&lt;w:tcPr&gt;&lt;w:shd w:val="clear" w:color="auto" w:fill="DEEAF6"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w:color="9CC2E5" w:themeColor="accent1" w:themeTint="99"/&gt;&lt;w:bottom w:val="single" w:sz="4" w:space="0" w:color="9CC2E5" w:themeColor="accent1" w:themeTint="99"/&gt;&lt;w:insideH w:val="single" w:sz="4" w:space="0" w:color="9CC2E5"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w:fill="DEEAF6" w:themeFill="accent1" w:themeFillTint="33"/&gt;&lt;/w:tcPr&gt;&lt;/w:tblStylePr&gt;&lt;w:tblStylePr w:type="band1Horz"&gt;&lt;w:tblPr/&gt;&lt;w:tcPr&gt;&lt;w:shd w:val="clear" w:color="auto" w:fill="DEEAF6"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w:color="5B9BD5" w:themeColor="accent1"/&gt;&lt;w:left w:val="single" w:sz="4" w:space="0" w:color="5B9BD5" w:themeColor="accent1"/&gt;&lt;w:bottom w:val="single" w:sz="4" w:space="0" w:color="5B9BD5" w:themeColor="accent1"/&gt;&lt;w:right w:val="single" w:sz="4" w:space="0" w:color="5B9BD5"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w:fill="5B9BD5" w:themeFill="accent1"/&gt;&lt;/w:tcPr&gt;&lt;/w:tblStylePr&gt;&lt;w:tblStylePr w:type="lastRow"&gt;&lt;w:rPr&gt;&lt;w:b/&gt;&lt;w:bCs/&gt;&lt;/w:rPr&gt;&lt;w:tblPr/&gt;&lt;w:tcPr&gt;&lt;w:tcBorders&gt;&lt;w:top w:val="double" w:sz="4" w:space="0" w:color="5B9BD5"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w:color="5B9BD5" w:themeColor="accent1"/&gt;&lt;w:right w:val="single" w:sz="4" w:space="0" w:color="5B9BD5" w:themeColor="accent1"/&gt;&lt;/w:tcBorders&gt;&lt;/w:tcPr&gt;&lt;/w:tblStylePr&gt;&lt;w:tblStylePr w:type="band1Horz"&gt;&lt;w:tblPr/&gt;&lt;w:tcPr&gt;&lt;w:tcBorders&gt;&lt;w:top w:val="single" w:sz="4" w:space="0" w:color="5B9BD5" w:themeColor="accent1"/&gt;&lt;w:bottom w:val="single" w:sz="4" w:space="0" w:color="5B9BD5"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w:color="5B9BD5" w:themeColor="accent1"/&gt;&lt;w:left w:val="nil"/&gt;&lt;/w:tcBorders&gt;&lt;/w:tcPr&gt;&lt;/w:tblStylePr&gt;&lt;w:tblStylePr w:type="swCell"&gt;&lt;w:tblPr/&gt;&lt;w:tcPr&gt;&lt;w:tcBorders&gt;&lt;w:top w:val="double" w:sz="4" w:space="0" w:color="5B9BD5"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w:color="9CC2E5" w:themeColor="accent1" w:themeTint="99"/&gt;&lt;w:left w:val="single" w:sz="4" w:space="0" w:color="9CC2E5" w:themeColor="accent1" w:themeTint="99"/&gt;&lt;w:bottom w:val="single" w:sz="4" w:space="0" w:color="9CC2E5" w:themeColor="accent1" w:themeTint="99"/&gt;&lt;w:right w:val="single" w:sz="4" w:space="0" w:color="9CC2E5" w:themeColor="accent1" w:themeTint="99"/&gt;&lt;w:insideH w:val="single" w:sz="4" w:space="0" w:color="9CC2E5"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w:color="5B9BD5" w:themeColor="accent1"/&gt;&lt;w:left w:val="single" w:sz="4" w:space="0" w:color="5B9BD5" w:themeColor="accent1"/&gt;&lt;w:bottom w:val="single" w:sz="4" w:space="0" w:color="5B9BD5" w:themeColor="accent1"/&gt;&lt;w:right w:val="single" w:sz="4" w:space="0" w:color="5B9BD5" w:themeColor="accent1"/&gt;&lt;w:insideH w:val="nil"/&gt;&lt;/w:tcBorders&gt;&lt;w:shd w:val="clear" w:color="auto" w:fill="5B9BD5" w:themeFill="accent1"/&gt;&lt;/w:tcPr&gt;&lt;/w:tblStylePr&gt;&lt;w:tblStylePr w:type="lastRow"&gt;&lt;w:rPr&gt;&lt;w:b/&gt;&lt;w:bCs/&gt;&lt;/w:rPr&gt;&lt;w:tblPr/&gt;&lt;w:tcPr&gt;&lt;w:tcBorders&gt;&lt;w:top w:val="double" w:sz="4" w:space="0" w:color="9CC2E5"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w:fill="DEEAF6" w:themeFill="accent1" w:themeFillTint="33"/&gt;&lt;/w:tcPr&gt;&lt;/w:tblStylePr&gt;&lt;w:tblStylePr w:type="band1Horz"&gt;&lt;w:tblPr/&gt;&lt;w:tcPr&gt;&lt;w:shd w:val="clear" w:color="auto" w:fill="DEEAF6"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w:color="5B9BD5" w:themeColor="accent1"/&gt;&lt;w:left w:val="single" w:sz="24" w:space="0" w:color="5B9BD5" w:themeColor="accent1"/&gt;&lt;w:bottom w:val="single" w:sz="24" w:space="0" w:color="5B9BD5" w:themeColor="accent1"/&gt;&lt;w:right w:val="single" w:sz="24" w:space="0" w:color="5B9BD5" w:themeColor="accent1"/&gt;&lt;/w:tblBorders&gt;&lt;/w:tblPr&gt;&lt;w:tcPr&gt;&lt;w:shd w:val="clear" w:color="auto" w:fill="5B9BD5"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w:val="2E74B5" w:themeColor="accent1" w:themeShade="BF"/&gt;&lt;/w:rPr&gt;&lt;w:tblPr&gt;&lt;w:tblStyleRowBandSize w:val="1"/&gt;&lt;w:tblStyleColBandSize w:val="1"/&gt;&lt;w:tblBorders&gt;&lt;w:top w:val="single" w:sz="4" w:space="0" w:color="5B9BD5" w:themeColor="accent1"/&gt;&lt;w:bottom w:val="single" w:sz="4" w:space="0" w:color="5B9BD5" w:themeColor="accent1"/&gt;&lt;/w:tblBorders&gt;&lt;/w:tblPr&gt;&lt;w:tblStylePr w:type="firstRow"&gt;&lt;w:rPr&gt;&lt;w:b/&gt;&lt;w:bCs/&gt;&lt;/w:rPr&gt;&lt;w:tblPr/&gt;&lt;w:tcPr&gt;&lt;w:tcBorders&gt;&lt;w:bottom w:val="single" w:sz="4" w:space="0" w:color="5B9BD5" w:themeColor="accent1"/&gt;&lt;/w:tcBorders&gt;&lt;/w:tcPr&gt;&lt;/w:tblStylePr&gt;&lt;w:tblStylePr w:type="lastRow"&gt;&lt;w:rPr&gt;&lt;w:b/&gt;&lt;w:bCs/&gt;&lt;/w:rPr&gt;&lt;w:tblPr/&gt;&lt;w:tcPr&gt;&lt;w:tcBorders&gt;&lt;w:top w:val="double" w:sz="4" w:space="0" w:color="5B9BD5"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w:fill="DEEAF6" w:themeFill="accent1" w:themeFillTint="33"/&gt;&lt;/w:tcPr&gt;&lt;/w:tblStylePr&gt;&lt;w:tblStylePr w:type="band1Horz"&gt;&lt;w:tblPr/&gt;&lt;w:tcPr&gt;&lt;w:shd w:val="clear" w:color="auto" w:fill="DEEAF6"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w:val="2E74B5"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w:color="5B9BD5"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w:color="5B9BD5"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w:color="5B9BD5"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w:color="5B9BD5"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w:fill="DEEAF6" w:themeFill="accent1" w:themeFillTint="33"/&gt;&lt;/w:tcPr&gt;&lt;/w:tblStylePr&gt;&lt;w:tblStylePr w:type="band1Horz"&gt;&lt;w:tblPr/&gt;&lt;w:tcPr&gt;&lt;w:shd w:val="clear" w:color="auto" w:fill="DEEAF6"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w:color="84B3DF" w:themeColor="accent1" w:themeTint="BF"/&gt;&lt;w:left w:val="single" w:sz="8" w:space="0" w:color="84B3DF" w:themeColor="accent1" w:themeTint="BF"/&gt;&lt;w:bottom w:val="single" w:sz="8" w:space="0" w:color="84B3DF" w:themeColor="accent1" w:themeTint="BF"/&gt;&lt;w:right w:val="single" w:sz="8" w:space="0" w:color="84B3DF" w:themeColor="accent1" w:themeTint="BF"/&gt;&lt;w:insideH w:val="single" w:sz="8" w:space="0" w:color="84B3DF" w:themeColor="accent1" w:themeTint="BF"/&gt;&lt;w:insideV w:val="single" w:sz="8" w:space="0" w:color="84B3DF" w:themeColor="accent1" w:themeTint="BF"/&gt;&lt;/w:tblBorders&gt;&lt;/w:tblPr&gt;&lt;w:tcPr&gt;&lt;w:shd w:val="clear" w:color="auto" w:fill="D6E6F4"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w:color="84B3DF"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w:fill="ADCCEA" w:themeFill="accent1" w:themeFillTint="7F"/&gt;&lt;/w:tcPr&gt;&lt;/w:tblStylePr&gt;&lt;w:tblStylePr w:type="band1Horz"&gt;&lt;w:tblPr/&gt;&lt;w:tcPr&gt;&lt;w:shd w:val="clear" w:color="auto" w:fill="ADCCEA"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w:themeColor="accent1"/&gt;&lt;w:insideH w:val="single" w:sz="8" w:space="0" w:color="5B9BD5" w:themeColor="accent1"/&gt;&lt;w:insideV w:val="single" w:sz="8" w:space="0" w:color="5B9BD5" w:themeColor="accent1"/&gt;&lt;/w:tblBorders&gt;&lt;/w:tblPr&gt;&lt;w:tcPr&gt;&lt;w:shd w:val="clear" w:color="auto" w:fill="D6E6F4"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w:fill="EEF5FB"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w:fill="DEEAF6" w:themeFill="accent1" w:themeFillTint="33"/&gt;&lt;/w:tcPr&gt;&lt;/w:tblStylePr&gt;&lt;w:tblStylePr w:type="band1Vert"&gt;&lt;w:tblPr/&gt;&lt;w:tcPr&gt;&lt;w:shd w:val="clear" w:color="auto" w:fill="ADCCEA" w:themeFill="accent1" w:themeFillTint="7F"/&gt;&lt;/w:tcPr&gt;&lt;/w:tblStylePr&gt;&lt;w:tblStylePr w:type="band1Horz"&gt;&lt;w:tblPr/&gt;&lt;w:tcPr&gt;&lt;w:tcBorders&gt;&lt;w:insideH w:val="single" w:sz="6" w:space="0" w:color="5B9BD5" w:themeColor="accent1"/&gt;&lt;w:insideV w:val="single" w:sz="6" w:space="0" w:color="5B9BD5" w:themeColor="accent1"/&gt;&lt;/w:tcBorders&gt;&lt;w:shd w:val="clear" w:color="auto" w:fill="ADCCEA"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w:fill="D6E6F4"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w:fill="5B9BD5"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w:fill="5B9BD5"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w:fill="5B9BD5"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w:fill="5B9BD5"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w:fill="ADCCEA"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w:fill="ADCCEA"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w:color="5B9BD5" w:themeColor="accent1"/&gt;&lt;w:bottom w:val="single" w:sz="8" w:space="0" w:color="5B9BD5"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w:color="5B9BD5"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w:color="5B9BD5" w:themeColor="accent1"/&gt;&lt;w:bottom w:val="single" w:sz="8" w:space="0" w:color="5B9BD5"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w:color="5B9BD5" w:themeColor="accent1"/&gt;&lt;w:bottom w:val="single" w:sz="8" w:space="0" w:color="5B9BD5" w:themeColor="accent1"/&gt;&lt;/w:tcBorders&gt;&lt;/w:tcPr&gt;&lt;/w:tblStylePr&gt;&lt;w:tblStylePr w:type="band1Vert"&gt;&lt;w:tblPr/&gt;&lt;w:tcPr&gt;&lt;w:shd w:val="clear" w:color="auto" w:fill="D6E6F4" w:themeFill="accent1" w:themeFillTint="3F"/&gt;&lt;/w:tcPr&gt;&lt;/w:tblStylePr&gt;&lt;w:tblStylePr w:type="band1Horz"&gt;&lt;w:tblPr/&gt;&lt;w:tcPr&gt;&lt;w:shd w:val="clear" w:color="auto" w:fill="D6E6F4"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w:color="5B9BD5" w:themeColor="accent1"/&gt;&lt;w:left w:val="single" w:sz="8" w:space="0" w:color="5B9BD5" w:themeColor="accent1"/&gt;&lt;w:bottom w:val="single" w:sz="8" w:space="0" w:color="5B9BD5" w:themeColor="accent1"/&gt;&lt;w:right w:val="single" w:sz="8" w:space="0" w:color="5B9BD5"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w:color="5B9BD5"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w:color="5B9BD5"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w:color="5B9BD5"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w:fill="D6E6F4"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w:fill="D6E6F4"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w:color="84B3DF" w:themeColor="accent1" w:themeTint="BF"/&gt;&lt;w:left w:val="single" w:sz="8" w:space="0" w:color="84B3DF" w:themeColor="accent1" w:themeTint="BF"/&gt;&lt;w:bottom w:val="single" w:sz="8" w:space="0" w:color="84B3DF" w:themeColor="accent1" w:themeTint="BF"/&gt;&lt;w:right w:val="single" w:sz="8" w:space="0" w:color="84B3DF" w:themeColor="accent1" w:themeTint="BF"/&gt;&lt;w:insideH w:val="single" w:sz="8" w:space="0" w:color="84B3DF"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w:color="84B3DF" w:themeColor="accent1" w:themeTint="BF"/&gt;&lt;w:left w:val="single" w:sz="8" w:space="0" w:color="84B3DF" w:themeColor="accent1" w:themeTint="BF"/&gt;&lt;w:bottom w:val="single" w:sz="8" w:space="0" w:color="84B3DF" w:themeColor="accent1" w:themeTint="BF"/&gt;&lt;w:right w:val="single" w:sz="8" w:space="0" w:color="84B3DF" w:themeColor="accent1" w:themeTint="BF"/&gt;&lt;w:insideH w:val="nil"/&gt;&lt;w:insideV w:val="nil"/&gt;&lt;/w:tcBorders&gt;&lt;w:shd w:val="clear" w:color="auto" w:fill="5B9BD5"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w:color="84B3DF" w:themeColor="accent1" w:themeTint="BF"/&gt;&lt;w:left w:val="single" w:sz="8" w:space="0" w:color="84B3DF" w:themeColor="accent1" w:themeTint="BF"/&gt;&lt;w:bottom w:val="single" w:sz="8" w:space="0" w:color="84B3DF" w:themeColor="accent1" w:themeTint="BF"/&gt;&lt;w:right w:val="single" w:sz="8" w:space="0" w:color="84B3DF"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w:fill="D6E6F4"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w:fill="D6E6F4"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w:fill="5B9BD5"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w:fill="5B9BD5"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w:fill="5B9BD5"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w:val="2E74B5"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6.xml><?xml version="1.0" encoding="utf-8"?>
<ds:datastoreItem xmlns:ds="http://schemas.openxmlformats.org/officeDocument/2006/customXml" ds:itemID="{6F74C6FF-B024-449D-8FB5-DF94F752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65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2017-06-27T13:42:00Z</cp:lastPrinted>
  <dcterms:created xsi:type="dcterms:W3CDTF">2017-06-27T11:02:00Z</dcterms:created>
  <dcterms:modified xsi:type="dcterms:W3CDTF">2017-06-27T14:02:00Z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